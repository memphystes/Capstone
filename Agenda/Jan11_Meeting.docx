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64" w:rsidRDefault="002F0D4B">
      <w:pPr>
        <w:pStyle w:val="MeetingTitle"/>
      </w:pPr>
      <w:r>
        <w:t>Clifton Pastoral Charge</w:t>
      </w:r>
    </w:p>
    <w:sdt>
      <w:sdt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1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75B64" w:rsidRDefault="002F0D4B">
          <w:pPr>
            <w:pStyle w:val="DateTime"/>
          </w:pPr>
          <w:r>
            <w:t>1/11/2016</w:t>
          </w:r>
        </w:p>
      </w:sdtContent>
    </w:sdt>
    <w:p w:rsidR="00575B64" w:rsidRDefault="002F0D4B">
      <w:pPr>
        <w:pStyle w:val="DateTime"/>
      </w:pPr>
      <w:r>
        <w:t>3:40PM @ Library Truro NSCC</w:t>
      </w:r>
    </w:p>
    <w:p w:rsidR="00575B64" w:rsidRDefault="008D7E4B">
      <w:pPr>
        <w:pStyle w:val="AgendaInformation"/>
      </w:pPr>
      <w:r>
        <w:t xml:space="preserve">Attendees: </w:t>
      </w:r>
    </w:p>
    <w:p w:rsidR="002F0D4B" w:rsidRDefault="002F0D4B">
      <w:pPr>
        <w:pStyle w:val="AgendaInformation"/>
      </w:pPr>
      <w:r>
        <w:t>Client: Leslie</w:t>
      </w:r>
    </w:p>
    <w:p w:rsidR="002F0D4B" w:rsidRDefault="002F0D4B">
      <w:pPr>
        <w:pStyle w:val="AgendaInformation"/>
      </w:pPr>
      <w:r>
        <w:t>Team Members: Daniel, Kyle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721"/>
        <w:gridCol w:w="2884"/>
      </w:tblGrid>
      <w:tr w:rsidR="00575B64" w:rsidTr="002F0D4B">
        <w:tc>
          <w:tcPr>
            <w:tcW w:w="2035" w:type="dxa"/>
          </w:tcPr>
          <w:p w:rsidR="00575B64" w:rsidRDefault="002F0D4B" w:rsidP="002F0D4B">
            <w:pPr>
              <w:pStyle w:val="Event"/>
            </w:pPr>
            <w:r>
              <w:t>3:40PM</w:t>
            </w:r>
          </w:p>
          <w:p w:rsidR="002F0D4B" w:rsidRDefault="002F0D4B" w:rsidP="002F0D4B">
            <w:pPr>
              <w:pStyle w:val="Event"/>
            </w:pPr>
          </w:p>
          <w:p w:rsidR="002F0D4B" w:rsidRDefault="002F0D4B" w:rsidP="002F0D4B">
            <w:pPr>
              <w:pStyle w:val="Event"/>
            </w:pPr>
            <w:r>
              <w:t>3:45PM</w:t>
            </w:r>
          </w:p>
          <w:p w:rsidR="002F0D4B" w:rsidRDefault="002F0D4B" w:rsidP="002F0D4B">
            <w:pPr>
              <w:pStyle w:val="Event"/>
            </w:pPr>
          </w:p>
          <w:p w:rsidR="002F0D4B" w:rsidRDefault="002F0D4B" w:rsidP="002F0D4B">
            <w:pPr>
              <w:pStyle w:val="Event"/>
            </w:pPr>
          </w:p>
          <w:p w:rsidR="002F0D4B" w:rsidRDefault="002F0D4B" w:rsidP="002F0D4B">
            <w:pPr>
              <w:pStyle w:val="Event"/>
            </w:pPr>
          </w:p>
          <w:p w:rsidR="002F0D4B" w:rsidRDefault="002F0D4B" w:rsidP="002F0D4B">
            <w:pPr>
              <w:pStyle w:val="Event"/>
            </w:pPr>
          </w:p>
          <w:p w:rsidR="002F0D4B" w:rsidRDefault="002F0D4B" w:rsidP="002F0D4B">
            <w:pPr>
              <w:pStyle w:val="Event"/>
            </w:pPr>
            <w:r>
              <w:t>4:</w:t>
            </w:r>
            <w:r w:rsidR="00805243">
              <w:t>25</w:t>
            </w:r>
            <w:r>
              <w:t>PM</w:t>
            </w:r>
          </w:p>
          <w:p w:rsidR="002F0D4B" w:rsidRDefault="00D77B2B" w:rsidP="002F0D4B">
            <w:pPr>
              <w:pStyle w:val="Event"/>
            </w:pPr>
            <w:r>
              <w:t>4:50</w:t>
            </w:r>
            <w:r w:rsidR="002F0D4B">
              <w:t>PM</w:t>
            </w:r>
          </w:p>
        </w:tc>
        <w:tc>
          <w:tcPr>
            <w:tcW w:w="3721" w:type="dxa"/>
          </w:tcPr>
          <w:p w:rsidR="00575B64" w:rsidRDefault="002F0D4B">
            <w:pPr>
              <w:pStyle w:val="Event-Bold"/>
            </w:pPr>
            <w:r>
              <w:t>Items</w:t>
            </w:r>
          </w:p>
          <w:p w:rsidR="00575B64" w:rsidRDefault="002F0D4B" w:rsidP="002F0D4B">
            <w:pPr>
              <w:pStyle w:val="Event"/>
            </w:pPr>
            <w:r>
              <w:t>Introduction</w:t>
            </w:r>
          </w:p>
          <w:p w:rsidR="002F0D4B" w:rsidRDefault="002F0D4B" w:rsidP="002F0D4B">
            <w:pPr>
              <w:pStyle w:val="Event"/>
            </w:pPr>
            <w:r>
              <w:t>Current Product Review</w:t>
            </w:r>
          </w:p>
          <w:p w:rsidR="002F0D4B" w:rsidRDefault="002F0D4B" w:rsidP="002F0D4B">
            <w:pPr>
              <w:pStyle w:val="Event"/>
              <w:numPr>
                <w:ilvl w:val="0"/>
                <w:numId w:val="5"/>
              </w:numPr>
            </w:pPr>
            <w:r>
              <w:t>Public end</w:t>
            </w:r>
          </w:p>
          <w:p w:rsidR="002F0D4B" w:rsidRDefault="002F0D4B" w:rsidP="002F0D4B">
            <w:pPr>
              <w:pStyle w:val="Event"/>
              <w:numPr>
                <w:ilvl w:val="0"/>
                <w:numId w:val="5"/>
              </w:numPr>
            </w:pPr>
            <w:r>
              <w:t>Admin end</w:t>
            </w:r>
          </w:p>
          <w:p w:rsidR="002F0D4B" w:rsidRDefault="002F0D4B" w:rsidP="002F0D4B">
            <w:pPr>
              <w:pStyle w:val="Event"/>
              <w:numPr>
                <w:ilvl w:val="0"/>
                <w:numId w:val="5"/>
              </w:numPr>
            </w:pPr>
            <w:r>
              <w:t>User Interface / User Experience</w:t>
            </w:r>
          </w:p>
          <w:p w:rsidR="002F0D4B" w:rsidRDefault="002F0D4B" w:rsidP="002F0D4B">
            <w:pPr>
              <w:pStyle w:val="Event"/>
              <w:numPr>
                <w:ilvl w:val="0"/>
                <w:numId w:val="5"/>
              </w:numPr>
            </w:pPr>
            <w:r>
              <w:t>Feedback</w:t>
            </w:r>
          </w:p>
          <w:p w:rsidR="002F0D4B" w:rsidRDefault="002F0D4B" w:rsidP="002F0D4B">
            <w:pPr>
              <w:pStyle w:val="Event"/>
            </w:pPr>
            <w:r>
              <w:t xml:space="preserve">Client Requests / Suggestions </w:t>
            </w:r>
          </w:p>
          <w:p w:rsidR="002F0D4B" w:rsidRDefault="002F0D4B" w:rsidP="002F0D4B">
            <w:pPr>
              <w:pStyle w:val="Event"/>
            </w:pPr>
            <w:r>
              <w:t>Wrap up</w:t>
            </w:r>
          </w:p>
          <w:p w:rsidR="002F0D4B" w:rsidRDefault="002F0D4B" w:rsidP="002F0D4B">
            <w:pPr>
              <w:pStyle w:val="Event"/>
            </w:pPr>
            <w:bookmarkStart w:id="0" w:name="_GoBack"/>
            <w:bookmarkEnd w:id="0"/>
          </w:p>
        </w:tc>
        <w:tc>
          <w:tcPr>
            <w:tcW w:w="2884" w:type="dxa"/>
          </w:tcPr>
          <w:p w:rsidR="00575B64" w:rsidRDefault="002F0D4B" w:rsidP="002F0D4B">
            <w:pPr>
              <w:pStyle w:val="Event"/>
            </w:pPr>
            <w:r>
              <w:t>Note</w:t>
            </w:r>
          </w:p>
          <w:p w:rsidR="002F0D4B" w:rsidRDefault="002F0D4B" w:rsidP="002F0D4B">
            <w:pPr>
              <w:pStyle w:val="Event"/>
            </w:pPr>
            <w:r>
              <w:t>Overview of project</w:t>
            </w:r>
          </w:p>
          <w:p w:rsidR="002F0D4B" w:rsidRDefault="002F0D4B" w:rsidP="002F0D4B">
            <w:pPr>
              <w:pStyle w:val="Event"/>
            </w:pPr>
            <w:r>
              <w:t>Visit current website and review thoroughly</w:t>
            </w:r>
          </w:p>
        </w:tc>
      </w:tr>
    </w:tbl>
    <w:p w:rsidR="00575B64" w:rsidRDefault="008D7E4B">
      <w:pPr>
        <w:pStyle w:val="MeetingTitle"/>
      </w:pPr>
      <w:r>
        <w:t>Additional Information:</w:t>
      </w:r>
    </w:p>
    <w:p w:rsidR="00575B64" w:rsidRDefault="00575B64">
      <w:pPr>
        <w:pStyle w:val="AdditionalInformation"/>
      </w:pPr>
    </w:p>
    <w:p w:rsidR="002F0D4B" w:rsidRDefault="002F0D4B">
      <w:pPr>
        <w:pStyle w:val="AdditionalInformation"/>
      </w:pPr>
    </w:p>
    <w:p w:rsidR="002F0D4B" w:rsidRDefault="002F0D4B">
      <w:pPr>
        <w:pStyle w:val="AdditionalInformation"/>
      </w:pPr>
    </w:p>
    <w:sectPr w:rsidR="002F0D4B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8D" w:rsidRDefault="00A9528D">
      <w:r>
        <w:separator/>
      </w:r>
    </w:p>
  </w:endnote>
  <w:endnote w:type="continuationSeparator" w:id="0">
    <w:p w:rsidR="00A9528D" w:rsidRDefault="00A9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8D" w:rsidRDefault="00A9528D">
      <w:r>
        <w:separator/>
      </w:r>
    </w:p>
  </w:footnote>
  <w:footnote w:type="continuationSeparator" w:id="0">
    <w:p w:rsidR="00A9528D" w:rsidRDefault="00A952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:rsidTr="00EB458F">
      <w:tc>
        <w:tcPr>
          <w:tcW w:w="4428" w:type="dxa"/>
        </w:tcPr>
        <w:p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:rsidR="00EB458F" w:rsidRDefault="00EB458F" w:rsidP="00EB458F">
          <w:pPr>
            <w:pStyle w:val="Header"/>
            <w:jc w:val="right"/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938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8A2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FDCE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4F6C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B75340B"/>
    <w:multiLevelType w:val="hybridMultilevel"/>
    <w:tmpl w:val="6A8E69D4"/>
    <w:lvl w:ilvl="0" w:tplc="2B1C4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8F"/>
    <w:rsid w:val="00131ABE"/>
    <w:rsid w:val="002F0D4B"/>
    <w:rsid w:val="00563D1D"/>
    <w:rsid w:val="00575B64"/>
    <w:rsid w:val="00805243"/>
    <w:rsid w:val="008D7E4B"/>
    <w:rsid w:val="0096338A"/>
    <w:rsid w:val="00A9528D"/>
    <w:rsid w:val="00D77B2B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0"/>
    <w:rsid w:val="001B7B01"/>
    <w:rsid w:val="00E32380"/>
    <w:rsid w:val="00E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Kyle Lee</cp:lastModifiedBy>
  <cp:revision>3</cp:revision>
  <cp:lastPrinted>2006-08-01T17:47:00Z</cp:lastPrinted>
  <dcterms:created xsi:type="dcterms:W3CDTF">2016-01-11T13:54:00Z</dcterms:created>
  <dcterms:modified xsi:type="dcterms:W3CDTF">2016-01-11T13:54:00Z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