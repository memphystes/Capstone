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64" w:rsidRDefault="00563D1D">
      <w:pPr>
        <w:pStyle w:val="MeetingTitle"/>
      </w:pPr>
      <w:sdt>
        <w:sdtPr>
          <w:id w:val="4256954"/>
          <w:placeholder>
            <w:docPart w:val="DA91530C3346428D94524E7E85A7E768"/>
          </w:placeholder>
          <w:temporary/>
        </w:sdtPr>
        <w:sdtEndPr/>
        <w:sdtContent>
          <w:r w:rsidR="008D7E4B">
            <w:t>[Meeting Title]</w:t>
          </w:r>
        </w:sdtContent>
      </w:sdt>
    </w:p>
    <w:sdt>
      <w:sdtPr>
        <w:id w:val="63719735"/>
        <w:placeholder>
          <w:docPart w:val="1860585FE88F41F28860D69AAA8BD24E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p w:rsidR="00575B64" w:rsidRDefault="008D7E4B">
          <w:pPr>
            <w:pStyle w:val="DateTime"/>
          </w:pPr>
          <w:r>
            <w:t>[Pick the date]</w:t>
          </w:r>
        </w:p>
      </w:sdtContent>
    </w:sdt>
    <w:sdt>
      <w:sdtPr>
        <w:id w:val="78429720"/>
        <w:placeholder>
          <w:docPart w:val="FD5A5A460ACC49AD984A0548355DE516"/>
        </w:placeholder>
        <w:temporary/>
        <w:showingPlcHdr/>
      </w:sdtPr>
      <w:sdtEndPr/>
      <w:sdtContent>
        <w:p w:rsidR="00575B64" w:rsidRDefault="008D7E4B">
          <w:pPr>
            <w:pStyle w:val="DateTime"/>
          </w:pPr>
          <w:r>
            <w:t>[</w:t>
          </w:r>
          <w:r>
            <w:rPr>
              <w:rStyle w:val="PlaceholderText"/>
              <w:color w:val="auto"/>
            </w:rPr>
            <w:t>9:00 a.m. to 5:00 p.m.]</w:t>
          </w:r>
        </w:p>
      </w:sdtContent>
    </w:sdt>
    <w:p w:rsidR="00575B64" w:rsidRDefault="008D7E4B">
      <w:pPr>
        <w:pStyle w:val="AgendaInformation"/>
      </w:pPr>
      <w:r>
        <w:t xml:space="preserve">Attendees: </w:t>
      </w:r>
      <w:sdt>
        <w:sdtPr>
          <w:id w:val="78429735"/>
          <w:placeholder>
            <w:docPart w:val="A3C1449887BA4E0093F7DD70AFCEFF2E"/>
          </w:placeholder>
          <w:temporary/>
          <w:showingPlcHdr/>
        </w:sdtPr>
        <w:sdtEndPr/>
        <w:sdtContent>
          <w:r>
            <w:t>[</w:t>
          </w:r>
          <w:r>
            <w:rPr>
              <w:rStyle w:val="PlaceholderText"/>
              <w:color w:val="auto"/>
            </w:rPr>
            <w:t>Attendee list]</w:t>
          </w:r>
        </w:sdtContent>
      </w:sdt>
    </w:p>
    <w:p w:rsidR="00575B64" w:rsidRDefault="00575B64">
      <w:pPr>
        <w:pStyle w:val="AgendaInformation"/>
      </w:pPr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5"/>
        <w:gridCol w:w="3721"/>
        <w:gridCol w:w="2884"/>
      </w:tblGrid>
      <w:tr w:rsidR="00575B64">
        <w:sdt>
          <w:sdtPr>
            <w:id w:val="78429755"/>
            <w:placeholder>
              <w:docPart w:val="8065EE1E1D0C47CBA55F67D87D7AF5A4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:rsidR="00575B64" w:rsidRDefault="008D7E4B">
                <w:pPr>
                  <w:pStyle w:val="Event"/>
                </w:pPr>
                <w:r>
                  <w:t>[</w:t>
                </w:r>
                <w:r>
                  <w:rPr>
                    <w:rStyle w:val="PlaceholderText"/>
                    <w:color w:val="auto"/>
                  </w:rPr>
                  <w:t>9 a.m. – 10 a.m.]</w:t>
                </w:r>
              </w:p>
            </w:tc>
          </w:sdtContent>
        </w:sdt>
        <w:tc>
          <w:tcPr>
            <w:tcW w:w="3816" w:type="dxa"/>
          </w:tcPr>
          <w:p w:rsidR="00575B64" w:rsidRDefault="00563D1D">
            <w:pPr>
              <w:pStyle w:val="Event-Bold"/>
            </w:pPr>
            <w:sdt>
              <w:sdtPr>
                <w:id w:val="78429759"/>
                <w:placeholder>
                  <w:docPart w:val="AE6C3177014C40289C7AD54E5F0A7EA6"/>
                </w:placeholder>
                <w:temporary/>
                <w:showingPlcHdr/>
              </w:sdtPr>
              <w:sdtEndPr/>
              <w:sdtContent>
                <w:r w:rsidR="008D7E4B">
                  <w:t>[Introduction]</w:t>
                </w:r>
              </w:sdtContent>
            </w:sdt>
          </w:p>
          <w:sdt>
            <w:sdtPr>
              <w:id w:val="1026925424"/>
              <w:placeholder>
                <w:docPart w:val="5EC34A1D232B47E99DD6238E865739A4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"/>
                </w:pPr>
                <w:r>
                  <w:t>[Continental breakfast]</w:t>
                </w:r>
              </w:p>
              <w:p w:rsidR="00575B64" w:rsidRDefault="008D7E4B">
                <w:pPr>
                  <w:pStyle w:val="Event"/>
                </w:pPr>
                <w:r>
                  <w:t>[Welcome: Kari Hensien]</w:t>
                </w:r>
              </w:p>
            </w:sdtContent>
          </w:sdt>
        </w:tc>
        <w:tc>
          <w:tcPr>
            <w:tcW w:w="2952" w:type="dxa"/>
          </w:tcPr>
          <w:p w:rsidR="00575B64" w:rsidRDefault="00575B64">
            <w:pPr>
              <w:pStyle w:val="Event"/>
            </w:pPr>
          </w:p>
          <w:p w:rsidR="00575B64" w:rsidRDefault="00563D1D">
            <w:pPr>
              <w:pStyle w:val="Event"/>
            </w:pPr>
            <w:sdt>
              <w:sdtPr>
                <w:id w:val="78429820"/>
                <w:placeholder>
                  <w:docPart w:val="14FE4DD2D8A948BA8EA57F840D9651C6"/>
                </w:placeholder>
                <w:temporary/>
                <w:showingPlcHdr/>
              </w:sdtPr>
              <w:sdtEndPr/>
              <w:sdtContent>
                <w:r w:rsidR="008D7E4B">
                  <w:t>[Rainier Room]</w:t>
                </w:r>
              </w:sdtContent>
            </w:sdt>
          </w:p>
        </w:tc>
      </w:tr>
      <w:tr w:rsidR="00575B64">
        <w:sdt>
          <w:sdtPr>
            <w:id w:val="78429780"/>
            <w:placeholder>
              <w:docPart w:val="CF8EAAC5D94D4597B7CEBDF1D272D8B1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:rsidR="00575B64" w:rsidRDefault="008D7E4B">
                <w:pPr>
                  <w:pStyle w:val="Event"/>
                </w:pPr>
                <w:r>
                  <w:t>[</w:t>
                </w:r>
                <w:r>
                  <w:rPr>
                    <w:rStyle w:val="PlaceholderText"/>
                    <w:color w:val="auto"/>
                  </w:rPr>
                  <w:t>10 a.m. – noon]</w:t>
                </w:r>
              </w:p>
            </w:tc>
          </w:sdtContent>
        </w:sdt>
        <w:tc>
          <w:tcPr>
            <w:tcW w:w="3816" w:type="dxa"/>
          </w:tcPr>
          <w:sdt>
            <w:sdtPr>
              <w:id w:val="1028796325"/>
              <w:placeholder>
                <w:docPart w:val="DB32544A6A6D4EF7AA4C0E51E0D05B99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-Bold"/>
                </w:pPr>
                <w:r>
                  <w:t>[Demos]</w:t>
                </w:r>
              </w:p>
            </w:sdtContent>
          </w:sdt>
          <w:sdt>
            <w:sdtPr>
              <w:id w:val="1028796335"/>
              <w:placeholder>
                <w:docPart w:val="019C524E066147A481CDD2A269AB468D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"/>
                </w:pPr>
                <w:r>
                  <w:t>[New product line: Jane Clayton]</w:t>
                </w:r>
              </w:p>
              <w:p w:rsidR="00575B64" w:rsidRDefault="008D7E4B">
                <w:pPr>
                  <w:pStyle w:val="Event"/>
                </w:pPr>
                <w:r>
                  <w:t>[Sales techniques: Jeff D. Henshaw]</w:t>
                </w:r>
              </w:p>
            </w:sdtContent>
          </w:sdt>
          <w:p w:rsidR="00575B64" w:rsidRDefault="00575B64">
            <w:pPr>
              <w:pStyle w:val="Event"/>
            </w:pPr>
          </w:p>
        </w:tc>
        <w:tc>
          <w:tcPr>
            <w:tcW w:w="2952" w:type="dxa"/>
          </w:tcPr>
          <w:p w:rsidR="00575B64" w:rsidRDefault="00575B64">
            <w:pPr>
              <w:pStyle w:val="Event"/>
            </w:pPr>
          </w:p>
          <w:sdt>
            <w:sdtPr>
              <w:id w:val="78429826"/>
              <w:placeholder>
                <w:docPart w:val="B6D877FF8792495F8A6CF452D41367D1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"/>
                  <w:rPr>
                    <w:rStyle w:val="PlaceholderText"/>
                    <w:color w:val="auto"/>
                  </w:rPr>
                </w:pPr>
                <w:r>
                  <w:t>[</w:t>
                </w:r>
                <w:r>
                  <w:rPr>
                    <w:rStyle w:val="PlaceholderText"/>
                    <w:color w:val="auto"/>
                  </w:rPr>
                  <w:t>Snoqualmie Room]</w:t>
                </w:r>
              </w:p>
              <w:p w:rsidR="00575B64" w:rsidRDefault="008D7E4B">
                <w:pPr>
                  <w:pStyle w:val="Event"/>
                </w:pPr>
                <w:r>
                  <w:rPr>
                    <w:rStyle w:val="PlaceholderText"/>
                    <w:color w:val="auto"/>
                  </w:rPr>
                  <w:t>[Rainier Room]</w:t>
                </w:r>
              </w:p>
            </w:sdtContent>
          </w:sdt>
        </w:tc>
      </w:tr>
      <w:tr w:rsidR="00575B64">
        <w:sdt>
          <w:sdtPr>
            <w:id w:val="78429808"/>
            <w:placeholder>
              <w:docPart w:val="FB9AB80588794C3289D7A2DCC6E93979"/>
            </w:placeholder>
            <w:temporary/>
            <w:showingPlcHdr/>
          </w:sdtPr>
          <w:sdtEndPr/>
          <w:sdtContent>
            <w:tc>
              <w:tcPr>
                <w:tcW w:w="2088" w:type="dxa"/>
              </w:tcPr>
              <w:p w:rsidR="00575B64" w:rsidRDefault="008D7E4B">
                <w:pPr>
                  <w:pStyle w:val="Event"/>
                </w:pPr>
                <w:r>
                  <w:t>[</w:t>
                </w:r>
                <w:r>
                  <w:rPr>
                    <w:rStyle w:val="PlaceholderText"/>
                    <w:color w:val="auto"/>
                  </w:rPr>
                  <w:t>Noon – 4 p.m.]</w:t>
                </w:r>
              </w:p>
            </w:tc>
          </w:sdtContent>
        </w:sdt>
        <w:tc>
          <w:tcPr>
            <w:tcW w:w="3816" w:type="dxa"/>
          </w:tcPr>
          <w:sdt>
            <w:sdtPr>
              <w:id w:val="78429812"/>
              <w:placeholder>
                <w:docPart w:val="E36D7DD695F24AFB9BC5374505CC323E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-Bold"/>
                </w:pPr>
                <w:r>
                  <w:t>[Working groups]</w:t>
                </w:r>
              </w:p>
            </w:sdtContent>
          </w:sdt>
          <w:sdt>
            <w:sdtPr>
              <w:id w:val="1026925538"/>
              <w:placeholder>
                <w:docPart w:val="E3180D105ED4429881BE18BFF25EFABA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"/>
                </w:pPr>
                <w:r>
                  <w:t>[Group A: Product planning]</w:t>
                </w:r>
              </w:p>
              <w:p w:rsidR="00575B64" w:rsidRDefault="008D7E4B">
                <w:pPr>
                  <w:pStyle w:val="Event"/>
                </w:pPr>
                <w:r>
                  <w:t>[Group B: Product development]</w:t>
                </w:r>
              </w:p>
              <w:p w:rsidR="00575B64" w:rsidRDefault="008D7E4B">
                <w:pPr>
                  <w:pStyle w:val="Event"/>
                </w:pPr>
                <w:r>
                  <w:t xml:space="preserve">[Group C: Product marketing] </w:t>
                </w:r>
              </w:p>
            </w:sdtContent>
          </w:sdt>
        </w:tc>
        <w:tc>
          <w:tcPr>
            <w:tcW w:w="2952" w:type="dxa"/>
          </w:tcPr>
          <w:p w:rsidR="00575B64" w:rsidRDefault="00575B64">
            <w:pPr>
              <w:pStyle w:val="Event"/>
            </w:pPr>
          </w:p>
          <w:sdt>
            <w:sdtPr>
              <w:id w:val="78429835"/>
              <w:placeholder>
                <w:docPart w:val="01ED2BB099BA44D79F22B64433A666AE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"/>
                </w:pPr>
                <w:r>
                  <w:t>[Snoqualmie Room]</w:t>
                </w:r>
              </w:p>
              <w:p w:rsidR="00575B64" w:rsidRDefault="008D7E4B">
                <w:pPr>
                  <w:pStyle w:val="Event"/>
                </w:pPr>
                <w:r>
                  <w:t>[Rainier Room]</w:t>
                </w:r>
              </w:p>
              <w:p w:rsidR="00575B64" w:rsidRDefault="008D7E4B">
                <w:pPr>
                  <w:pStyle w:val="Event"/>
                </w:pPr>
                <w:r>
                  <w:t>[Tacoma Room]</w:t>
                </w:r>
              </w:p>
            </w:sdtContent>
          </w:sdt>
        </w:tc>
      </w:tr>
      <w:tr w:rsidR="00575B64">
        <w:sdt>
          <w:sdtPr>
            <w:rPr>
              <w:rStyle w:val="PlaceholderText"/>
              <w:color w:val="auto"/>
            </w:rPr>
            <w:id w:val="78429862"/>
            <w:placeholder>
              <w:docPart w:val="35F61C6013574D6F8785B0DEA3742C1B"/>
            </w:placeholder>
            <w:temporary/>
            <w:showingPlcHdr/>
          </w:sdtPr>
          <w:sdtEndPr>
            <w:rPr>
              <w:rStyle w:val="PlaceholderText"/>
            </w:rPr>
          </w:sdtEndPr>
          <w:sdtContent>
            <w:tc>
              <w:tcPr>
                <w:tcW w:w="2088" w:type="dxa"/>
              </w:tcPr>
              <w:p w:rsidR="00575B64" w:rsidRDefault="008D7E4B">
                <w:pPr>
                  <w:pStyle w:val="Event"/>
                  <w:rPr>
                    <w:rStyle w:val="PlaceholderText"/>
                    <w:color w:val="auto"/>
                  </w:rPr>
                </w:pPr>
                <w:r>
                  <w:rPr>
                    <w:rStyle w:val="PlaceholderText"/>
                    <w:color w:val="auto"/>
                  </w:rPr>
                  <w:t>[4 p.m. – 5 p.m.]</w:t>
                </w:r>
              </w:p>
            </w:tc>
          </w:sdtContent>
        </w:sdt>
        <w:tc>
          <w:tcPr>
            <w:tcW w:w="3816" w:type="dxa"/>
          </w:tcPr>
          <w:sdt>
            <w:sdtPr>
              <w:id w:val="1028796233"/>
              <w:placeholder>
                <w:docPart w:val="AB8FCC4FD67A4C06BA1A34E61F7E566C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-Bold"/>
                </w:pPr>
                <w:r>
                  <w:t>[Wrap-up]</w:t>
                </w:r>
              </w:p>
            </w:sdtContent>
          </w:sdt>
          <w:sdt>
            <w:sdtPr>
              <w:id w:val="1028796227"/>
              <w:placeholder>
                <w:docPart w:val="4562DF4245604A1981C6AF8E06EFF17B"/>
              </w:placeholder>
              <w:temporary/>
              <w:showingPlcHdr/>
            </w:sdtPr>
            <w:sdtEndPr/>
            <w:sdtContent>
              <w:p w:rsidR="00575B64" w:rsidRDefault="008D7E4B">
                <w:pPr>
                  <w:pStyle w:val="Event"/>
                </w:pPr>
                <w:r>
                  <w:t>[Q&amp;A panel: All speakers]</w:t>
                </w:r>
              </w:p>
            </w:sdtContent>
          </w:sdt>
        </w:tc>
        <w:tc>
          <w:tcPr>
            <w:tcW w:w="2952" w:type="dxa"/>
          </w:tcPr>
          <w:p w:rsidR="00575B64" w:rsidRDefault="00575B64">
            <w:pPr>
              <w:pStyle w:val="Event"/>
            </w:pPr>
          </w:p>
          <w:p w:rsidR="00575B64" w:rsidRDefault="00563D1D">
            <w:pPr>
              <w:pStyle w:val="Event"/>
            </w:pPr>
            <w:sdt>
              <w:sdtPr>
                <w:id w:val="78429871"/>
                <w:placeholder>
                  <w:docPart w:val="CAC5D1895064450A8D5382B10C803D1D"/>
                </w:placeholder>
                <w:temporary/>
                <w:showingPlcHdr/>
              </w:sdtPr>
              <w:sdtEndPr/>
              <w:sdtContent>
                <w:r w:rsidR="008D7E4B">
                  <w:t>[</w:t>
                </w:r>
                <w:r w:rsidR="008D7E4B">
                  <w:rPr>
                    <w:rStyle w:val="PlaceholderText"/>
                    <w:color w:val="auto"/>
                  </w:rPr>
                  <w:t>Rainier Room]</w:t>
                </w:r>
              </w:sdtContent>
            </w:sdt>
          </w:p>
        </w:tc>
      </w:tr>
    </w:tbl>
    <w:p w:rsidR="00575B64" w:rsidRDefault="008D7E4B">
      <w:pPr>
        <w:pStyle w:val="MeetingTitle"/>
      </w:pPr>
      <w:r>
        <w:t>Additional Information:</w:t>
      </w:r>
    </w:p>
    <w:p w:rsidR="00575B64" w:rsidRDefault="00563D1D">
      <w:pPr>
        <w:pStyle w:val="AdditionalInformation"/>
      </w:pPr>
      <w:sdt>
        <w:sdtPr>
          <w:id w:val="78429876"/>
          <w:placeholder>
            <w:docPart w:val="DC5AED790F154AAFBA5CF038F1332030"/>
          </w:placeholder>
          <w:temporary/>
          <w:showingPlcHdr/>
        </w:sdtPr>
        <w:sdtEndPr/>
        <w:sdtContent>
          <w:r w:rsidR="008D7E4B">
            <w:t>[</w:t>
          </w:r>
          <w:r w:rsidR="008D7E4B">
            <w:rPr>
              <w:rStyle w:val="PlaceholderText"/>
              <w:color w:val="auto"/>
            </w:rPr>
            <w:t>Add any additional instructions, comments, or directions in this section.]</w:t>
          </w:r>
        </w:sdtContent>
      </w:sdt>
    </w:p>
    <w:sectPr w:rsidR="00575B64" w:rsidSect="00575B64">
      <w:headerReference w:type="default" r:id="rId8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D1D" w:rsidRDefault="00563D1D">
      <w:r>
        <w:separator/>
      </w:r>
    </w:p>
  </w:endnote>
  <w:endnote w:type="continuationSeparator" w:id="0">
    <w:p w:rsidR="00563D1D" w:rsidRDefault="0056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D1D" w:rsidRDefault="00563D1D">
      <w:r>
        <w:separator/>
      </w:r>
    </w:p>
  </w:footnote>
  <w:footnote w:type="continuationSeparator" w:id="0">
    <w:p w:rsidR="00563D1D" w:rsidRDefault="00563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:rsidTr="00EB458F">
      <w:tc>
        <w:tcPr>
          <w:tcW w:w="4428" w:type="dxa"/>
        </w:tcPr>
        <w:p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:rsidR="00EB458F" w:rsidRDefault="00EB458F" w:rsidP="00EB458F">
          <w:pPr>
            <w:pStyle w:val="Header"/>
            <w:jc w:val="right"/>
          </w:pPr>
        </w:p>
        <w:p w:rsidR="00EB458F" w:rsidRDefault="00EB458F" w:rsidP="00EB458F">
          <w:pPr>
            <w:pStyle w:val="Header"/>
            <w:jc w:val="right"/>
          </w:pPr>
        </w:p>
        <w:p w:rsidR="00EB458F" w:rsidRDefault="00EB458F" w:rsidP="00EB458F">
          <w:pPr>
            <w:pStyle w:val="Header"/>
            <w:jc w:val="right"/>
          </w:pPr>
        </w:p>
        <w:p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75C2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610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FF20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9FE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8F"/>
    <w:rsid w:val="00131ABE"/>
    <w:rsid w:val="00563D1D"/>
    <w:rsid w:val="00575B64"/>
    <w:rsid w:val="008D7E4B"/>
    <w:rsid w:val="0096338A"/>
    <w:rsid w:val="00EB458F"/>
    <w:rsid w:val="00F43FAD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91530C3346428D94524E7E85A7E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DA7C-B2B6-488A-B157-F121A15172F6}"/>
      </w:docPartPr>
      <w:docPartBody>
        <w:p w:rsidR="00E32380" w:rsidRDefault="001B7B01">
          <w:pPr>
            <w:pStyle w:val="DA91530C3346428D94524E7E85A7E768"/>
          </w:pPr>
          <w:r>
            <w:t>[Meeting Title]</w:t>
          </w:r>
        </w:p>
      </w:docPartBody>
    </w:docPart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  <w:docPart>
      <w:docPartPr>
        <w:name w:val="FD5A5A460ACC49AD984A0548355DE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BB327-4F01-47E1-A189-6724A97A7D9F}"/>
      </w:docPartPr>
      <w:docPartBody>
        <w:p w:rsidR="00E32380" w:rsidRDefault="001B7B01">
          <w:pPr>
            <w:pStyle w:val="FD5A5A460ACC49AD984A0548355DE516"/>
          </w:pPr>
          <w:r>
            <w:t>[</w:t>
          </w:r>
          <w:r>
            <w:rPr>
              <w:rStyle w:val="PlaceholderText"/>
            </w:rPr>
            <w:t>9:00 a.m. to 5:00 p.m.]</w:t>
          </w:r>
        </w:p>
      </w:docPartBody>
    </w:docPart>
    <w:docPart>
      <w:docPartPr>
        <w:name w:val="A3C1449887BA4E0093F7DD70AFCEF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C64A6-ECD6-45A8-B181-14B246EFEBCA}"/>
      </w:docPartPr>
      <w:docPartBody>
        <w:p w:rsidR="00E32380" w:rsidRDefault="001B7B01">
          <w:pPr>
            <w:pStyle w:val="A3C1449887BA4E0093F7DD70AFCEFF2E"/>
          </w:pPr>
          <w:r>
            <w:t>[</w:t>
          </w:r>
          <w:r>
            <w:rPr>
              <w:rStyle w:val="PlaceholderText"/>
            </w:rPr>
            <w:t>Attendee list]</w:t>
          </w:r>
        </w:p>
      </w:docPartBody>
    </w:docPart>
    <w:docPart>
      <w:docPartPr>
        <w:name w:val="8065EE1E1D0C47CBA55F67D87D7A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4AFE6-4CA3-4756-B747-7AE21F185BB4}"/>
      </w:docPartPr>
      <w:docPartBody>
        <w:p w:rsidR="00E32380" w:rsidRDefault="001B7B01">
          <w:pPr>
            <w:pStyle w:val="8065EE1E1D0C47CBA55F67D87D7AF5A4"/>
          </w:pPr>
          <w:r>
            <w:t>[</w:t>
          </w:r>
          <w:r>
            <w:rPr>
              <w:rStyle w:val="PlaceholderText"/>
            </w:rPr>
            <w:t>9 a.m. – 10 a.m.]</w:t>
          </w:r>
        </w:p>
      </w:docPartBody>
    </w:docPart>
    <w:docPart>
      <w:docPartPr>
        <w:name w:val="AE6C3177014C40289C7AD54E5F0A7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85584-798C-42AE-8A27-9CE94B2C36A8}"/>
      </w:docPartPr>
      <w:docPartBody>
        <w:p w:rsidR="00E32380" w:rsidRDefault="001B7B01">
          <w:pPr>
            <w:pStyle w:val="AE6C3177014C40289C7AD54E5F0A7EA6"/>
          </w:pPr>
          <w:r>
            <w:t>[Introduction]</w:t>
          </w:r>
        </w:p>
      </w:docPartBody>
    </w:docPart>
    <w:docPart>
      <w:docPartPr>
        <w:name w:val="5EC34A1D232B47E99DD6238E86573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0328D-F1B5-4EF0-967E-3DAE02B9773E}"/>
      </w:docPartPr>
      <w:docPartBody>
        <w:p w:rsidR="00F5260D" w:rsidRDefault="001B7B01">
          <w:pPr>
            <w:pStyle w:val="Event"/>
          </w:pPr>
          <w:r>
            <w:t>[Continental breakfast]</w:t>
          </w:r>
        </w:p>
        <w:p w:rsidR="00E32380" w:rsidRDefault="001B7B01">
          <w:pPr>
            <w:pStyle w:val="5EC34A1D232B47E99DD6238E865739A4"/>
          </w:pPr>
          <w:r>
            <w:t>[Welcome: Kari Hensien]</w:t>
          </w:r>
        </w:p>
      </w:docPartBody>
    </w:docPart>
    <w:docPart>
      <w:docPartPr>
        <w:name w:val="14FE4DD2D8A948BA8EA57F840D965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318EE-A3F1-4B64-A00B-F4E67A4E0DBD}"/>
      </w:docPartPr>
      <w:docPartBody>
        <w:p w:rsidR="00E32380" w:rsidRDefault="001B7B01">
          <w:pPr>
            <w:pStyle w:val="14FE4DD2D8A948BA8EA57F840D9651C6"/>
          </w:pPr>
          <w:r>
            <w:t>[Rainier Room]</w:t>
          </w:r>
        </w:p>
      </w:docPartBody>
    </w:docPart>
    <w:docPart>
      <w:docPartPr>
        <w:name w:val="CF8EAAC5D94D4597B7CEBDF1D272D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0A51A-1679-42F6-8BA2-18050B8B17A0}"/>
      </w:docPartPr>
      <w:docPartBody>
        <w:p w:rsidR="00E32380" w:rsidRDefault="001B7B01">
          <w:pPr>
            <w:pStyle w:val="CF8EAAC5D94D4597B7CEBDF1D272D8B1"/>
          </w:pPr>
          <w:r>
            <w:t>[</w:t>
          </w:r>
          <w:r>
            <w:rPr>
              <w:rStyle w:val="PlaceholderText"/>
            </w:rPr>
            <w:t>10 a.m. – noon]</w:t>
          </w:r>
        </w:p>
      </w:docPartBody>
    </w:docPart>
    <w:docPart>
      <w:docPartPr>
        <w:name w:val="DB32544A6A6D4EF7AA4C0E51E0D0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BC5BD-C564-4AA3-93F1-2A93CC71E871}"/>
      </w:docPartPr>
      <w:docPartBody>
        <w:p w:rsidR="00E32380" w:rsidRDefault="001B7B01">
          <w:pPr>
            <w:pStyle w:val="DB32544A6A6D4EF7AA4C0E51E0D05B99"/>
          </w:pPr>
          <w:r>
            <w:t>[Demos]</w:t>
          </w:r>
        </w:p>
      </w:docPartBody>
    </w:docPart>
    <w:docPart>
      <w:docPartPr>
        <w:name w:val="019C524E066147A481CDD2A269AB4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73340-1B65-4B15-B978-81432496FAC4}"/>
      </w:docPartPr>
      <w:docPartBody>
        <w:p w:rsidR="00F5260D" w:rsidRDefault="001B7B01">
          <w:pPr>
            <w:pStyle w:val="Event"/>
          </w:pPr>
          <w:r>
            <w:t xml:space="preserve">[New product </w:t>
          </w:r>
          <w:r>
            <w:t>line: Jane Clayton]</w:t>
          </w:r>
        </w:p>
        <w:p w:rsidR="00E32380" w:rsidRDefault="001B7B01">
          <w:pPr>
            <w:pStyle w:val="019C524E066147A481CDD2A269AB468D"/>
          </w:pPr>
          <w:r>
            <w:t>[Sales techniques: Jeff D. Henshaw]</w:t>
          </w:r>
        </w:p>
      </w:docPartBody>
    </w:docPart>
    <w:docPart>
      <w:docPartPr>
        <w:name w:val="B6D877FF8792495F8A6CF452D4136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ADAE8-064B-40F7-8D2D-252B5F470831}"/>
      </w:docPartPr>
      <w:docPartBody>
        <w:p w:rsidR="00F5260D" w:rsidRDefault="001B7B01">
          <w:pPr>
            <w:pStyle w:val="Event"/>
            <w:rPr>
              <w:rStyle w:val="PlaceholderText"/>
            </w:rPr>
          </w:pPr>
          <w:r>
            <w:t>[</w:t>
          </w:r>
          <w:r>
            <w:rPr>
              <w:rStyle w:val="PlaceholderText"/>
            </w:rPr>
            <w:t>Snoqualmie Room]</w:t>
          </w:r>
        </w:p>
        <w:p w:rsidR="00E32380" w:rsidRDefault="001B7B01">
          <w:pPr>
            <w:pStyle w:val="B6D877FF8792495F8A6CF452D41367D1"/>
          </w:pPr>
          <w:r>
            <w:rPr>
              <w:rStyle w:val="PlaceholderText"/>
            </w:rPr>
            <w:t>[Rainier Room]</w:t>
          </w:r>
        </w:p>
      </w:docPartBody>
    </w:docPart>
    <w:docPart>
      <w:docPartPr>
        <w:name w:val="FB9AB80588794C3289D7A2DCC6E93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AB1F1-CDCC-4A85-95BC-A5B269EDCB2C}"/>
      </w:docPartPr>
      <w:docPartBody>
        <w:p w:rsidR="00E32380" w:rsidRDefault="001B7B01">
          <w:pPr>
            <w:pStyle w:val="FB9AB80588794C3289D7A2DCC6E93979"/>
          </w:pPr>
          <w:r>
            <w:t>[</w:t>
          </w:r>
          <w:r>
            <w:rPr>
              <w:rStyle w:val="PlaceholderText"/>
            </w:rPr>
            <w:t>Noon – 4 p.m.]</w:t>
          </w:r>
        </w:p>
      </w:docPartBody>
    </w:docPart>
    <w:docPart>
      <w:docPartPr>
        <w:name w:val="E36D7DD695F24AFB9BC5374505CC3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5F184-F588-4036-B011-2E2B550D6464}"/>
      </w:docPartPr>
      <w:docPartBody>
        <w:p w:rsidR="00E32380" w:rsidRDefault="001B7B01">
          <w:pPr>
            <w:pStyle w:val="E36D7DD695F24AFB9BC5374505CC323E"/>
          </w:pPr>
          <w:r>
            <w:t>[Working groups]</w:t>
          </w:r>
        </w:p>
      </w:docPartBody>
    </w:docPart>
    <w:docPart>
      <w:docPartPr>
        <w:name w:val="E3180D105ED4429881BE18BFF25EF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3F731-535E-4141-8F4F-2ECF8C4D7F47}"/>
      </w:docPartPr>
      <w:docPartBody>
        <w:p w:rsidR="00F5260D" w:rsidRDefault="001B7B01">
          <w:pPr>
            <w:pStyle w:val="Event"/>
          </w:pPr>
          <w:r>
            <w:t>[Group A: Product planning]</w:t>
          </w:r>
        </w:p>
        <w:p w:rsidR="00F5260D" w:rsidRDefault="001B7B01">
          <w:pPr>
            <w:pStyle w:val="Event"/>
          </w:pPr>
          <w:r>
            <w:t>[Group B: Product development]</w:t>
          </w:r>
        </w:p>
        <w:p w:rsidR="00E32380" w:rsidRDefault="001B7B01">
          <w:pPr>
            <w:pStyle w:val="E3180D105ED4429881BE18BFF25EFABA"/>
          </w:pPr>
          <w:r>
            <w:t xml:space="preserve">[Group C: Product marketing] </w:t>
          </w:r>
        </w:p>
      </w:docPartBody>
    </w:docPart>
    <w:docPart>
      <w:docPartPr>
        <w:name w:val="01ED2BB099BA44D79F22B64433A66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CBBDB-6ACD-4565-AE58-E4F3698DBE53}"/>
      </w:docPartPr>
      <w:docPartBody>
        <w:p w:rsidR="00F5260D" w:rsidRDefault="001B7B01">
          <w:pPr>
            <w:pStyle w:val="Event"/>
          </w:pPr>
          <w:r>
            <w:t>[Snoqualmie Room]</w:t>
          </w:r>
        </w:p>
        <w:p w:rsidR="00F5260D" w:rsidRDefault="001B7B01">
          <w:pPr>
            <w:pStyle w:val="Event"/>
          </w:pPr>
          <w:r>
            <w:t>[Rainier Room]</w:t>
          </w:r>
        </w:p>
        <w:p w:rsidR="00E32380" w:rsidRDefault="001B7B01">
          <w:pPr>
            <w:pStyle w:val="01ED2BB099BA44D79F22B64433A666AE"/>
          </w:pPr>
          <w:r>
            <w:t xml:space="preserve">[Tacoma </w:t>
          </w:r>
          <w:r>
            <w:t>Room]</w:t>
          </w:r>
        </w:p>
      </w:docPartBody>
    </w:docPart>
    <w:docPart>
      <w:docPartPr>
        <w:name w:val="35F61C6013574D6F8785B0DEA3742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35E6C-A915-44C1-B06D-E2D20635A279}"/>
      </w:docPartPr>
      <w:docPartBody>
        <w:p w:rsidR="00E32380" w:rsidRDefault="001B7B01">
          <w:pPr>
            <w:pStyle w:val="35F61C6013574D6F8785B0DEA3742C1B"/>
          </w:pPr>
          <w:r>
            <w:rPr>
              <w:rStyle w:val="PlaceholderText"/>
            </w:rPr>
            <w:t>[4 p.m. – 5 p.m.]</w:t>
          </w:r>
        </w:p>
      </w:docPartBody>
    </w:docPart>
    <w:docPart>
      <w:docPartPr>
        <w:name w:val="AB8FCC4FD67A4C06BA1A34E61F7E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1A20E-2C09-44D3-A6A6-257B05EF28BF}"/>
      </w:docPartPr>
      <w:docPartBody>
        <w:p w:rsidR="00E32380" w:rsidRDefault="001B7B01">
          <w:pPr>
            <w:pStyle w:val="AB8FCC4FD67A4C06BA1A34E61F7E566C"/>
          </w:pPr>
          <w:r>
            <w:t>[Wrap-up]</w:t>
          </w:r>
        </w:p>
      </w:docPartBody>
    </w:docPart>
    <w:docPart>
      <w:docPartPr>
        <w:name w:val="4562DF4245604A1981C6AF8E06EFF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2EDC3-2966-424A-ABD8-E65B650926D2}"/>
      </w:docPartPr>
      <w:docPartBody>
        <w:p w:rsidR="00E32380" w:rsidRDefault="001B7B01">
          <w:pPr>
            <w:pStyle w:val="4562DF4245604A1981C6AF8E06EFF17B"/>
          </w:pPr>
          <w:r>
            <w:t>[Q&amp;A panel: All speakers]</w:t>
          </w:r>
        </w:p>
      </w:docPartBody>
    </w:docPart>
    <w:docPart>
      <w:docPartPr>
        <w:name w:val="CAC5D1895064450A8D5382B10C803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62F6E-EA5E-4781-B8DB-7CA716E08DB6}"/>
      </w:docPartPr>
      <w:docPartBody>
        <w:p w:rsidR="00E32380" w:rsidRDefault="001B7B01">
          <w:pPr>
            <w:pStyle w:val="CAC5D1895064450A8D5382B10C803D1D"/>
          </w:pPr>
          <w:r>
            <w:t>[</w:t>
          </w:r>
          <w:r>
            <w:rPr>
              <w:rStyle w:val="PlaceholderText"/>
            </w:rPr>
            <w:t>Rainier Room]</w:t>
          </w:r>
        </w:p>
      </w:docPartBody>
    </w:docPart>
    <w:docPart>
      <w:docPartPr>
        <w:name w:val="DC5AED790F154AAFBA5CF038F1332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76CBD-089B-456F-AD7C-8D30AD11E635}"/>
      </w:docPartPr>
      <w:docPartBody>
        <w:p w:rsidR="00E32380" w:rsidRDefault="001B7B01">
          <w:pPr>
            <w:pStyle w:val="DC5AED790F154AAFBA5CF038F1332030"/>
          </w:pPr>
          <w:r>
            <w:t>[</w:t>
          </w:r>
          <w:r>
            <w:rPr>
              <w:rStyle w:val="PlaceholderText"/>
            </w:rPr>
            <w:t>Add any additional instructions, comments, or directions in this section.]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80"/>
    <w:rsid w:val="001B7B01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
	</vt:lpstr>
      <vt:lpstr>    &lt;[Meeting Title]&gt;</vt:lpstr>
      <vt:lpstr>    Additional Information:</vt:lpstr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Morrow,Sean</cp:lastModifiedBy>
  <cp:revision>4</cp:revision>
  <cp:lastPrinted>2006-08-01T17:47:00Z</cp:lastPrinted>
  <dcterms:created xsi:type="dcterms:W3CDTF">2015-12-07T15:36:00Z</dcterms:created>
  <dcterms:modified xsi:type="dcterms:W3CDTF">2016-01-05T14:07:00Z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